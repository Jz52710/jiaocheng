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1F" w:rsidRDefault="00BA611F" w:rsidP="00BA611F">
      <w:pPr>
        <w:jc w:val="center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>每日工作小结</w:t>
      </w:r>
    </w:p>
    <w:p w:rsidR="00BA611F" w:rsidRDefault="00BA611F" w:rsidP="00BA611F">
      <w:pPr>
        <w:ind w:firstLineChars="500" w:firstLine="140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日期：</w:t>
      </w:r>
      <w:r w:rsidR="00A05D39">
        <w:rPr>
          <w:rFonts w:ascii="宋体" w:hAnsi="宋体" w:cs="宋体" w:hint="eastAsia"/>
          <w:color w:val="000000"/>
          <w:sz w:val="28"/>
          <w:szCs w:val="28"/>
        </w:rPr>
        <w:t>2019</w:t>
      </w:r>
      <w:r w:rsidR="007F57FF">
        <w:rPr>
          <w:rFonts w:ascii="宋体" w:hAnsi="宋体" w:cs="宋体" w:hint="eastAsia"/>
          <w:color w:val="000000"/>
          <w:sz w:val="28"/>
          <w:szCs w:val="28"/>
        </w:rPr>
        <w:t>1021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             班级：</w:t>
      </w:r>
      <w:r w:rsidR="00A05D39">
        <w:rPr>
          <w:rFonts w:ascii="宋体" w:hAnsi="宋体" w:cs="宋体" w:hint="eastAsia"/>
          <w:color w:val="000000"/>
          <w:sz w:val="28"/>
          <w:szCs w:val="28"/>
        </w:rPr>
        <w:t>UAIF1907</w:t>
      </w:r>
      <w:r>
        <w:rPr>
          <w:rFonts w:ascii="宋体" w:hAnsi="宋体" w:cs="宋体" w:hint="eastAsia"/>
          <w:color w:val="000000"/>
          <w:sz w:val="24"/>
        </w:rPr>
        <w:t xml:space="preserve">                             </w:t>
      </w:r>
      <w:r>
        <w:rPr>
          <w:rFonts w:ascii="宋体" w:hAnsi="宋体" w:cs="宋体" w:hint="eastAsia"/>
          <w:color w:val="000000"/>
          <w:sz w:val="28"/>
          <w:szCs w:val="28"/>
        </w:rPr>
        <w:t>姓名：</w:t>
      </w:r>
      <w:r w:rsidR="00A05D39">
        <w:rPr>
          <w:rFonts w:ascii="宋体" w:hAnsi="宋体" w:cs="宋体" w:hint="eastAsia"/>
          <w:color w:val="000000"/>
          <w:sz w:val="28"/>
          <w:szCs w:val="28"/>
        </w:rPr>
        <w:t>贾争</w:t>
      </w:r>
    </w:p>
    <w:p w:rsidR="00BA611F" w:rsidRDefault="00BA611F" w:rsidP="00AE4016">
      <w:pPr>
        <w:jc w:val="center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座右铭：</w:t>
      </w:r>
      <w:r w:rsidR="00AE4016">
        <w:rPr>
          <w:rFonts w:ascii="宋体" w:hAnsi="宋体" w:cs="宋体" w:hint="eastAsia"/>
          <w:color w:val="000000"/>
          <w:sz w:val="28"/>
          <w:szCs w:val="28"/>
        </w:rPr>
        <w:t>因为仅有，必须死守</w:t>
      </w:r>
    </w:p>
    <w:tbl>
      <w:tblPr>
        <w:tblStyle w:val="a6"/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1224"/>
        <w:gridCol w:w="3202"/>
        <w:gridCol w:w="3202"/>
        <w:gridCol w:w="3202"/>
        <w:gridCol w:w="3093"/>
      </w:tblGrid>
      <w:tr w:rsidR="00BA611F" w:rsidTr="007148DF">
        <w:trPr>
          <w:trHeight w:val="305"/>
        </w:trPr>
        <w:tc>
          <w:tcPr>
            <w:tcW w:w="1224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序号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实训内容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掌握情况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遇到问题</w:t>
            </w:r>
          </w:p>
        </w:tc>
        <w:tc>
          <w:tcPr>
            <w:tcW w:w="3093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其他</w:t>
            </w:r>
          </w:p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611F" w:rsidTr="007148DF">
        <w:trPr>
          <w:trHeight w:val="1502"/>
        </w:trPr>
        <w:tc>
          <w:tcPr>
            <w:tcW w:w="1224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3202" w:type="dxa"/>
          </w:tcPr>
          <w:p w:rsidR="00FE3602" w:rsidRDefault="00551CD3" w:rsidP="00935EAB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v-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</w:rPr>
              <w:t>chrats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</w:rPr>
              <w:t>、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</w:rPr>
              <w:t>Echars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</w:rPr>
              <w:t>可视化、flask框架、flask路由、</w:t>
            </w:r>
            <w:r w:rsidR="00044B91">
              <w:rPr>
                <w:rFonts w:ascii="宋体" w:hAnsi="宋体" w:cs="宋体" w:hint="eastAsia"/>
                <w:color w:val="000000"/>
                <w:sz w:val="24"/>
              </w:rPr>
              <w:t>http方法。</w:t>
            </w:r>
            <w:bookmarkStart w:id="0" w:name="_GoBack"/>
            <w:bookmarkEnd w:id="0"/>
          </w:p>
        </w:tc>
        <w:tc>
          <w:tcPr>
            <w:tcW w:w="3202" w:type="dxa"/>
          </w:tcPr>
          <w:p w:rsidR="00BA611F" w:rsidRDefault="00A05D39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基本掌握</w:t>
            </w:r>
          </w:p>
        </w:tc>
        <w:tc>
          <w:tcPr>
            <w:tcW w:w="3202" w:type="dxa"/>
          </w:tcPr>
          <w:p w:rsidR="00BA611F" w:rsidRDefault="0003751F" w:rsidP="008D2760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无</w:t>
            </w:r>
          </w:p>
        </w:tc>
        <w:tc>
          <w:tcPr>
            <w:tcW w:w="3093" w:type="dxa"/>
          </w:tcPr>
          <w:p w:rsidR="00BA611F" w:rsidRDefault="00A05D39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无</w:t>
            </w:r>
          </w:p>
        </w:tc>
      </w:tr>
      <w:tr w:rsidR="00BA611F" w:rsidTr="007148DF">
        <w:trPr>
          <w:trHeight w:val="324"/>
        </w:trPr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工作完成情况</w:t>
            </w:r>
          </w:p>
        </w:tc>
      </w:tr>
      <w:tr w:rsidR="00BA611F" w:rsidRPr="00C86428" w:rsidTr="007148DF">
        <w:trPr>
          <w:trHeight w:val="1027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6F04FA" w:rsidRDefault="008114AA" w:rsidP="008114AA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完成学生信息添加，flask快速上手阅读了一半。</w:t>
            </w: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0760A0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3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明日安排</w:t>
            </w:r>
          </w:p>
        </w:tc>
      </w:tr>
      <w:tr w:rsidR="00BA611F" w:rsidTr="007148DF">
        <w:trPr>
          <w:trHeight w:val="829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8776FD" w:rsidP="008114AA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 w:rsidR="00A47EC0">
              <w:rPr>
                <w:rFonts w:ascii="宋体" w:hAnsi="宋体" w:cs="宋体" w:hint="eastAsia"/>
                <w:color w:val="000000"/>
                <w:sz w:val="24"/>
              </w:rPr>
              <w:t>继续</w:t>
            </w:r>
            <w:r w:rsidR="008114AA">
              <w:rPr>
                <w:rFonts w:ascii="宋体" w:hAnsi="宋体" w:cs="宋体" w:hint="eastAsia"/>
                <w:color w:val="000000"/>
                <w:sz w:val="24"/>
              </w:rPr>
              <w:t>学习flask框架</w:t>
            </w:r>
            <w:r w:rsidR="000276A6">
              <w:rPr>
                <w:rFonts w:ascii="宋体" w:hAnsi="宋体" w:cs="宋体" w:hint="eastAsia"/>
                <w:color w:val="000000"/>
                <w:sz w:val="24"/>
              </w:rPr>
              <w:t>，准备主题演讲。</w:t>
            </w: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心情杂语</w:t>
            </w:r>
          </w:p>
        </w:tc>
      </w:tr>
      <w:tr w:rsidR="00BA611F" w:rsidTr="00A67BA9">
        <w:trPr>
          <w:trHeight w:val="547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3C5DF8" w:rsidRPr="00FE3602" w:rsidRDefault="008A4234" w:rsidP="000918F6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不忘初心，继续努力。</w:t>
            </w: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对实训有何意见及建议</w:t>
            </w:r>
          </w:p>
        </w:tc>
      </w:tr>
      <w:tr w:rsidR="00BA611F" w:rsidTr="007148DF">
        <w:trPr>
          <w:trHeight w:val="907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727AEE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无</w:t>
            </w:r>
          </w:p>
        </w:tc>
      </w:tr>
    </w:tbl>
    <w:p w:rsidR="00BA611F" w:rsidRDefault="00BA611F" w:rsidP="00BA611F"/>
    <w:p w:rsidR="00BA611F" w:rsidRDefault="00BA611F" w:rsidP="00BA611F">
      <w:pPr>
        <w:jc w:val="center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lastRenderedPageBreak/>
        <w:t>每日工作小结</w:t>
      </w:r>
    </w:p>
    <w:p w:rsidR="00BA611F" w:rsidRDefault="00BA611F" w:rsidP="00BA611F">
      <w:pPr>
        <w:ind w:firstLineChars="500" w:firstLine="140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日期：                           班级：</w:t>
      </w:r>
      <w:r>
        <w:rPr>
          <w:rFonts w:ascii="宋体" w:hAnsi="宋体" w:cs="宋体" w:hint="eastAsia"/>
          <w:color w:val="000000"/>
          <w:sz w:val="24"/>
        </w:rPr>
        <w:t xml:space="preserve">                             </w:t>
      </w:r>
      <w:r>
        <w:rPr>
          <w:rFonts w:ascii="宋体" w:hAnsi="宋体" w:cs="宋体" w:hint="eastAsia"/>
          <w:color w:val="000000"/>
          <w:sz w:val="28"/>
          <w:szCs w:val="28"/>
        </w:rPr>
        <w:t>姓名：</w:t>
      </w:r>
    </w:p>
    <w:p w:rsidR="00BA611F" w:rsidRDefault="00BA611F" w:rsidP="00BA611F">
      <w:pPr>
        <w:ind w:firstLineChars="500" w:firstLine="140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 xml:space="preserve">                                 座右铭：</w:t>
      </w:r>
    </w:p>
    <w:tbl>
      <w:tblPr>
        <w:tblStyle w:val="a6"/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1224"/>
        <w:gridCol w:w="3202"/>
        <w:gridCol w:w="3202"/>
        <w:gridCol w:w="3202"/>
        <w:gridCol w:w="3093"/>
      </w:tblGrid>
      <w:tr w:rsidR="00BA611F" w:rsidTr="007148DF">
        <w:trPr>
          <w:trHeight w:val="305"/>
        </w:trPr>
        <w:tc>
          <w:tcPr>
            <w:tcW w:w="1224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序号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实训内容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掌握情况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遇到问题</w:t>
            </w:r>
          </w:p>
        </w:tc>
        <w:tc>
          <w:tcPr>
            <w:tcW w:w="3093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其他</w:t>
            </w:r>
          </w:p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611F" w:rsidTr="00BA611F">
        <w:trPr>
          <w:trHeight w:val="1292"/>
        </w:trPr>
        <w:tc>
          <w:tcPr>
            <w:tcW w:w="1224" w:type="dxa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02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93" w:type="dxa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611F" w:rsidTr="007148DF">
        <w:trPr>
          <w:trHeight w:val="324"/>
        </w:trPr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工作完成情况</w:t>
            </w:r>
          </w:p>
        </w:tc>
      </w:tr>
      <w:tr w:rsidR="00BA611F" w:rsidTr="007148DF">
        <w:trPr>
          <w:trHeight w:val="1027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明日安排</w:t>
            </w:r>
          </w:p>
        </w:tc>
      </w:tr>
      <w:tr w:rsidR="00BA611F" w:rsidTr="007148DF">
        <w:trPr>
          <w:trHeight w:val="829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心情杂语</w:t>
            </w:r>
          </w:p>
        </w:tc>
      </w:tr>
      <w:tr w:rsidR="00BA611F" w:rsidTr="007148DF">
        <w:trPr>
          <w:trHeight w:val="888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611F" w:rsidTr="007148DF">
        <w:tc>
          <w:tcPr>
            <w:tcW w:w="1224" w:type="dxa"/>
            <w:vMerge w:val="restart"/>
          </w:tcPr>
          <w:p w:rsidR="00BA611F" w:rsidRDefault="00BA611F" w:rsidP="00BA611F">
            <w:pPr>
              <w:ind w:firstLine="480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对实训有何意见及建议</w:t>
            </w:r>
          </w:p>
        </w:tc>
      </w:tr>
      <w:tr w:rsidR="00BA611F" w:rsidTr="007148DF">
        <w:trPr>
          <w:trHeight w:val="907"/>
        </w:trPr>
        <w:tc>
          <w:tcPr>
            <w:tcW w:w="1224" w:type="dxa"/>
            <w:vMerge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699" w:type="dxa"/>
            <w:gridSpan w:val="4"/>
          </w:tcPr>
          <w:p w:rsidR="00BA611F" w:rsidRDefault="00BA611F" w:rsidP="00BA611F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F00D56" w:rsidRPr="00BA611F" w:rsidRDefault="00F00D56" w:rsidP="00BA611F">
      <w:pPr>
        <w:rPr>
          <w:szCs w:val="28"/>
        </w:rPr>
      </w:pPr>
    </w:p>
    <w:sectPr w:rsidR="00F00D56" w:rsidRPr="00BA611F" w:rsidSect="00BA611F">
      <w:headerReference w:type="default" r:id="rId10"/>
      <w:footerReference w:type="default" r:id="rId11"/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4CD" w:rsidRDefault="005064CD">
      <w:r>
        <w:separator/>
      </w:r>
    </w:p>
  </w:endnote>
  <w:endnote w:type="continuationSeparator" w:id="0">
    <w:p w:rsidR="005064CD" w:rsidRDefault="0050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FA1" w:rsidRDefault="00A97FA1">
    <w:pPr>
      <w:pStyle w:val="a4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咨询电话：400-969-7660                                           </w:t>
    </w:r>
    <w:r w:rsidR="00BA611F">
      <w:rPr>
        <w:rFonts w:ascii="微软雅黑" w:eastAsia="微软雅黑" w:hAnsi="微软雅黑" w:hint="eastAsia"/>
      </w:rPr>
      <w:t xml:space="preserve">                                        </w:t>
    </w:r>
    <w:r>
      <w:rPr>
        <w:rFonts w:ascii="微软雅黑" w:eastAsia="微软雅黑" w:hAnsi="微软雅黑" w:hint="eastAsia"/>
      </w:rPr>
      <w:t xml:space="preserve">    </w:t>
    </w:r>
    <w:r>
      <w:rPr>
        <w:rFonts w:ascii="微软雅黑" w:eastAsia="微软雅黑" w:hAnsi="微软雅黑" w:hint="eastAsia"/>
      </w:rPr>
      <w:tab/>
    </w:r>
    <w:r w:rsidR="00BA611F">
      <w:rPr>
        <w:rFonts w:ascii="微软雅黑" w:eastAsia="微软雅黑" w:hAnsi="微软雅黑" w:hint="eastAsia"/>
      </w:rPr>
      <w:t xml:space="preserve">     </w:t>
    </w:r>
    <w:r>
      <w:rPr>
        <w:rFonts w:ascii="微软雅黑" w:eastAsia="微软雅黑" w:hAnsi="微软雅黑" w:hint="eastAsia"/>
      </w:rPr>
      <w:t>地址：太原市学府街平阳路口</w:t>
    </w:r>
    <w:proofErr w:type="gramStart"/>
    <w:r>
      <w:rPr>
        <w:rFonts w:ascii="微软雅黑" w:eastAsia="微软雅黑" w:hAnsi="微软雅黑" w:hint="eastAsia"/>
      </w:rPr>
      <w:t>凯</w:t>
    </w:r>
    <w:proofErr w:type="gramEnd"/>
    <w:r>
      <w:rPr>
        <w:rFonts w:ascii="微软雅黑" w:eastAsia="微软雅黑" w:hAnsi="微软雅黑" w:hint="eastAsia"/>
      </w:rPr>
      <w:t>通大厦2层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4CD" w:rsidRDefault="005064CD">
      <w:r>
        <w:separator/>
      </w:r>
    </w:p>
  </w:footnote>
  <w:footnote w:type="continuationSeparator" w:id="0">
    <w:p w:rsidR="005064CD" w:rsidRDefault="00506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FA1" w:rsidRDefault="00A97FA1">
    <w:pPr>
      <w:pStyle w:val="a5"/>
      <w:jc w:val="both"/>
      <w:rPr>
        <w:rFonts w:ascii="微软雅黑" w:eastAsia="微软雅黑" w:hAnsi="微软雅黑"/>
      </w:rPr>
    </w:pPr>
    <w:r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5140325"/>
          <wp:effectExtent l="0" t="0" r="14605" b="3175"/>
          <wp:wrapNone/>
          <wp:docPr id="6" name="WordPictureWatermark2577756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777560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7545" cy="51403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276860" cy="247650"/>
          <wp:effectExtent l="0" t="0" r="889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187" cy="2555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eastAsia="微软雅黑" w:hAnsi="微软雅黑"/>
      </w:rPr>
      <w:t xml:space="preserve">www.sxuek.com              </w:t>
    </w:r>
    <w:r w:rsidR="00BA611F">
      <w:rPr>
        <w:rFonts w:ascii="微软雅黑" w:eastAsia="微软雅黑" w:hAnsi="微软雅黑" w:hint="eastAsia"/>
      </w:rPr>
      <w:t xml:space="preserve">                                                                                         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cs="宋体" w:hint="eastAsia"/>
        <w:lang w:val="zh-TW" w:eastAsia="zh-TW"/>
      </w:rPr>
      <w:t>优逸客（山西）UI设计实训基地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C0F"/>
    <w:multiLevelType w:val="hybridMultilevel"/>
    <w:tmpl w:val="3B9AD28A"/>
    <w:lvl w:ilvl="0" w:tplc="CE229C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220DC"/>
    <w:multiLevelType w:val="hybridMultilevel"/>
    <w:tmpl w:val="AAFAB69C"/>
    <w:lvl w:ilvl="0" w:tplc="EA849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0277F0"/>
    <w:multiLevelType w:val="hybridMultilevel"/>
    <w:tmpl w:val="BFA6CFF4"/>
    <w:lvl w:ilvl="0" w:tplc="36EC7DF6">
      <w:start w:val="1"/>
      <w:numFmt w:val="decimal"/>
      <w:suff w:val="space"/>
      <w:lvlText w:val="%1、"/>
      <w:lvlJc w:val="left"/>
      <w:pPr>
        <w:ind w:left="567" w:hanging="567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F2741"/>
    <w:multiLevelType w:val="hybridMultilevel"/>
    <w:tmpl w:val="0CF2F972"/>
    <w:lvl w:ilvl="0" w:tplc="23221A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AA68EC"/>
    <w:multiLevelType w:val="hybridMultilevel"/>
    <w:tmpl w:val="D6A8A850"/>
    <w:lvl w:ilvl="0" w:tplc="64E87F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7D0CEB"/>
    <w:multiLevelType w:val="hybridMultilevel"/>
    <w:tmpl w:val="83643704"/>
    <w:lvl w:ilvl="0" w:tplc="4998AC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B44C26"/>
    <w:multiLevelType w:val="multilevel"/>
    <w:tmpl w:val="59C4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7535B4"/>
    <w:multiLevelType w:val="hybridMultilevel"/>
    <w:tmpl w:val="C9007CBA"/>
    <w:lvl w:ilvl="0" w:tplc="56CC56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4F49C2"/>
    <w:multiLevelType w:val="singleLevel"/>
    <w:tmpl w:val="544F49C2"/>
    <w:lvl w:ilvl="0">
      <w:start w:val="1"/>
      <w:numFmt w:val="chineseCounting"/>
      <w:suff w:val="nothing"/>
      <w:lvlText w:val="%1、"/>
      <w:lvlJc w:val="left"/>
    </w:lvl>
  </w:abstractNum>
  <w:abstractNum w:abstractNumId="9">
    <w:nsid w:val="544F6279"/>
    <w:multiLevelType w:val="singleLevel"/>
    <w:tmpl w:val="544F6279"/>
    <w:lvl w:ilvl="0">
      <w:start w:val="5"/>
      <w:numFmt w:val="chineseCounting"/>
      <w:suff w:val="nothing"/>
      <w:lvlText w:val="%1、"/>
      <w:lvlJc w:val="left"/>
    </w:lvl>
  </w:abstractNum>
  <w:abstractNum w:abstractNumId="10">
    <w:nsid w:val="548D25F0"/>
    <w:multiLevelType w:val="singleLevel"/>
    <w:tmpl w:val="548D25F0"/>
    <w:lvl w:ilvl="0">
      <w:start w:val="1"/>
      <w:numFmt w:val="decimal"/>
      <w:suff w:val="nothing"/>
      <w:lvlText w:val="%1."/>
      <w:lvlJc w:val="left"/>
    </w:lvl>
  </w:abstractNum>
  <w:abstractNum w:abstractNumId="11">
    <w:nsid w:val="568731CA"/>
    <w:multiLevelType w:val="multilevel"/>
    <w:tmpl w:val="00000000"/>
    <w:lvl w:ilvl="0">
      <w:start w:val="6"/>
      <w:numFmt w:val="japaneseCounting"/>
      <w:lvlText w:val="第%1节"/>
      <w:lvlJc w:val="left"/>
      <w:pPr>
        <w:tabs>
          <w:tab w:val="num" w:pos="1562"/>
        </w:tabs>
        <w:ind w:left="1562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>
    <w:nsid w:val="56D554C0"/>
    <w:multiLevelType w:val="singleLevel"/>
    <w:tmpl w:val="56D554C0"/>
    <w:lvl w:ilvl="0">
      <w:start w:val="1"/>
      <w:numFmt w:val="decimal"/>
      <w:suff w:val="nothing"/>
      <w:lvlText w:val="%1、"/>
      <w:lvlJc w:val="left"/>
    </w:lvl>
  </w:abstractNum>
  <w:abstractNum w:abstractNumId="13">
    <w:nsid w:val="593E5890"/>
    <w:multiLevelType w:val="singleLevel"/>
    <w:tmpl w:val="135AA64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</w:abstractNum>
  <w:abstractNum w:abstractNumId="14">
    <w:nsid w:val="5A5B2775"/>
    <w:multiLevelType w:val="hybridMultilevel"/>
    <w:tmpl w:val="553AE544"/>
    <w:lvl w:ilvl="0" w:tplc="534E4D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8F349B"/>
    <w:multiLevelType w:val="hybridMultilevel"/>
    <w:tmpl w:val="3648F6BC"/>
    <w:lvl w:ilvl="0" w:tplc="2CDA34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12"/>
  </w:num>
  <w:num w:numId="9">
    <w:abstractNumId w:val="13"/>
  </w:num>
  <w:num w:numId="10">
    <w:abstractNumId w:val="3"/>
  </w:num>
  <w:num w:numId="11">
    <w:abstractNumId w:val="5"/>
  </w:num>
  <w:num w:numId="12">
    <w:abstractNumId w:val="2"/>
  </w:num>
  <w:num w:numId="13">
    <w:abstractNumId w:val="14"/>
  </w:num>
  <w:num w:numId="14">
    <w:abstractNumId w:val="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3DAD"/>
    <w:rsid w:val="00012A53"/>
    <w:rsid w:val="00017B10"/>
    <w:rsid w:val="00021782"/>
    <w:rsid w:val="00022B4F"/>
    <w:rsid w:val="0002741A"/>
    <w:rsid w:val="000276A6"/>
    <w:rsid w:val="0003751F"/>
    <w:rsid w:val="00037A9E"/>
    <w:rsid w:val="00043090"/>
    <w:rsid w:val="00044B91"/>
    <w:rsid w:val="0004595F"/>
    <w:rsid w:val="0004688B"/>
    <w:rsid w:val="000509A6"/>
    <w:rsid w:val="00055334"/>
    <w:rsid w:val="00061EA5"/>
    <w:rsid w:val="000634BA"/>
    <w:rsid w:val="000667A5"/>
    <w:rsid w:val="00074737"/>
    <w:rsid w:val="000760A0"/>
    <w:rsid w:val="00081A6E"/>
    <w:rsid w:val="000918F6"/>
    <w:rsid w:val="000930AC"/>
    <w:rsid w:val="000A220C"/>
    <w:rsid w:val="000A726A"/>
    <w:rsid w:val="000A7D5E"/>
    <w:rsid w:val="000B0D11"/>
    <w:rsid w:val="000B16CD"/>
    <w:rsid w:val="000B4ACE"/>
    <w:rsid w:val="000C5192"/>
    <w:rsid w:val="000C5262"/>
    <w:rsid w:val="000E3F14"/>
    <w:rsid w:val="000E4B62"/>
    <w:rsid w:val="000F1331"/>
    <w:rsid w:val="000F7F23"/>
    <w:rsid w:val="00113CD8"/>
    <w:rsid w:val="001202F9"/>
    <w:rsid w:val="001222B2"/>
    <w:rsid w:val="00123ABD"/>
    <w:rsid w:val="001361E6"/>
    <w:rsid w:val="001418B5"/>
    <w:rsid w:val="001423E0"/>
    <w:rsid w:val="00144091"/>
    <w:rsid w:val="001455AA"/>
    <w:rsid w:val="00145E6A"/>
    <w:rsid w:val="00146B66"/>
    <w:rsid w:val="0015594C"/>
    <w:rsid w:val="00157B9D"/>
    <w:rsid w:val="00165DD6"/>
    <w:rsid w:val="00170366"/>
    <w:rsid w:val="0017040D"/>
    <w:rsid w:val="00173D8B"/>
    <w:rsid w:val="001758BA"/>
    <w:rsid w:val="00176717"/>
    <w:rsid w:val="00176C2E"/>
    <w:rsid w:val="001770E7"/>
    <w:rsid w:val="00183F99"/>
    <w:rsid w:val="00186239"/>
    <w:rsid w:val="001979A9"/>
    <w:rsid w:val="001B04BA"/>
    <w:rsid w:val="001B6DDE"/>
    <w:rsid w:val="001B6F9E"/>
    <w:rsid w:val="001C00D0"/>
    <w:rsid w:val="001C2075"/>
    <w:rsid w:val="001C4386"/>
    <w:rsid w:val="001C57A7"/>
    <w:rsid w:val="001E08D0"/>
    <w:rsid w:val="001F18B4"/>
    <w:rsid w:val="001F3801"/>
    <w:rsid w:val="001F5B0B"/>
    <w:rsid w:val="002017BD"/>
    <w:rsid w:val="00206CA2"/>
    <w:rsid w:val="00212112"/>
    <w:rsid w:val="0022045D"/>
    <w:rsid w:val="002216F4"/>
    <w:rsid w:val="002236BC"/>
    <w:rsid w:val="00237F09"/>
    <w:rsid w:val="00250813"/>
    <w:rsid w:val="00253925"/>
    <w:rsid w:val="00254D85"/>
    <w:rsid w:val="00262FEC"/>
    <w:rsid w:val="00265586"/>
    <w:rsid w:val="00276349"/>
    <w:rsid w:val="00281928"/>
    <w:rsid w:val="00285183"/>
    <w:rsid w:val="00285B20"/>
    <w:rsid w:val="002943E2"/>
    <w:rsid w:val="00297ECD"/>
    <w:rsid w:val="002A1076"/>
    <w:rsid w:val="002A2228"/>
    <w:rsid w:val="002A23A9"/>
    <w:rsid w:val="002A3C15"/>
    <w:rsid w:val="002B2FCA"/>
    <w:rsid w:val="002B3251"/>
    <w:rsid w:val="002C3703"/>
    <w:rsid w:val="002E3205"/>
    <w:rsid w:val="002F2755"/>
    <w:rsid w:val="002F3B7E"/>
    <w:rsid w:val="00301411"/>
    <w:rsid w:val="00301DA4"/>
    <w:rsid w:val="00306D6B"/>
    <w:rsid w:val="003128A3"/>
    <w:rsid w:val="00312A19"/>
    <w:rsid w:val="00312B5B"/>
    <w:rsid w:val="00320AAF"/>
    <w:rsid w:val="00320C7F"/>
    <w:rsid w:val="00323DB3"/>
    <w:rsid w:val="0033149A"/>
    <w:rsid w:val="00333849"/>
    <w:rsid w:val="003369A4"/>
    <w:rsid w:val="00344DAD"/>
    <w:rsid w:val="00352FE0"/>
    <w:rsid w:val="00362136"/>
    <w:rsid w:val="00374DED"/>
    <w:rsid w:val="0037588D"/>
    <w:rsid w:val="003776FB"/>
    <w:rsid w:val="00381059"/>
    <w:rsid w:val="003A1982"/>
    <w:rsid w:val="003A4656"/>
    <w:rsid w:val="003B3F9B"/>
    <w:rsid w:val="003B48BA"/>
    <w:rsid w:val="003B48BE"/>
    <w:rsid w:val="003B6967"/>
    <w:rsid w:val="003C5DF8"/>
    <w:rsid w:val="003D42C9"/>
    <w:rsid w:val="003E0143"/>
    <w:rsid w:val="003E43AA"/>
    <w:rsid w:val="003E62C6"/>
    <w:rsid w:val="003F6A46"/>
    <w:rsid w:val="003F7F4E"/>
    <w:rsid w:val="00400818"/>
    <w:rsid w:val="00404AB8"/>
    <w:rsid w:val="0041360A"/>
    <w:rsid w:val="00413961"/>
    <w:rsid w:val="00414060"/>
    <w:rsid w:val="00415544"/>
    <w:rsid w:val="004155BD"/>
    <w:rsid w:val="00416DB7"/>
    <w:rsid w:val="00431B1A"/>
    <w:rsid w:val="00441AB9"/>
    <w:rsid w:val="00441DF2"/>
    <w:rsid w:val="004424DF"/>
    <w:rsid w:val="00451B71"/>
    <w:rsid w:val="004554F7"/>
    <w:rsid w:val="00460BB3"/>
    <w:rsid w:val="0046120E"/>
    <w:rsid w:val="00467A2F"/>
    <w:rsid w:val="00467C97"/>
    <w:rsid w:val="00482AEC"/>
    <w:rsid w:val="00483157"/>
    <w:rsid w:val="00484DB7"/>
    <w:rsid w:val="00487284"/>
    <w:rsid w:val="004959C2"/>
    <w:rsid w:val="00496426"/>
    <w:rsid w:val="004A2465"/>
    <w:rsid w:val="004B3C0B"/>
    <w:rsid w:val="004C149E"/>
    <w:rsid w:val="004D0FEE"/>
    <w:rsid w:val="004D18A4"/>
    <w:rsid w:val="004E1512"/>
    <w:rsid w:val="004F1EBE"/>
    <w:rsid w:val="005064CD"/>
    <w:rsid w:val="00507502"/>
    <w:rsid w:val="0051506B"/>
    <w:rsid w:val="00515C3F"/>
    <w:rsid w:val="0051610F"/>
    <w:rsid w:val="00533FB8"/>
    <w:rsid w:val="00541E59"/>
    <w:rsid w:val="005456EE"/>
    <w:rsid w:val="005460B5"/>
    <w:rsid w:val="00546AE7"/>
    <w:rsid w:val="00550565"/>
    <w:rsid w:val="00551CD3"/>
    <w:rsid w:val="0056147A"/>
    <w:rsid w:val="00564FC9"/>
    <w:rsid w:val="005654D7"/>
    <w:rsid w:val="005775B6"/>
    <w:rsid w:val="00577AA6"/>
    <w:rsid w:val="005909E5"/>
    <w:rsid w:val="005955DB"/>
    <w:rsid w:val="005957C1"/>
    <w:rsid w:val="005A3BF1"/>
    <w:rsid w:val="005B4324"/>
    <w:rsid w:val="005B5C00"/>
    <w:rsid w:val="005C184A"/>
    <w:rsid w:val="005D0271"/>
    <w:rsid w:val="005D284B"/>
    <w:rsid w:val="005E0606"/>
    <w:rsid w:val="005E0B5C"/>
    <w:rsid w:val="005E7D08"/>
    <w:rsid w:val="005F1804"/>
    <w:rsid w:val="005F6777"/>
    <w:rsid w:val="005F71E5"/>
    <w:rsid w:val="00601EEF"/>
    <w:rsid w:val="006020FB"/>
    <w:rsid w:val="0060780B"/>
    <w:rsid w:val="006160BF"/>
    <w:rsid w:val="0061785C"/>
    <w:rsid w:val="00626F23"/>
    <w:rsid w:val="0063047A"/>
    <w:rsid w:val="0063701D"/>
    <w:rsid w:val="006421A3"/>
    <w:rsid w:val="006429DB"/>
    <w:rsid w:val="006550A4"/>
    <w:rsid w:val="006570A7"/>
    <w:rsid w:val="00675D57"/>
    <w:rsid w:val="006865A0"/>
    <w:rsid w:val="006912A2"/>
    <w:rsid w:val="006A10DE"/>
    <w:rsid w:val="006A7CA3"/>
    <w:rsid w:val="006B2B49"/>
    <w:rsid w:val="006C16F2"/>
    <w:rsid w:val="006C2B49"/>
    <w:rsid w:val="006C693B"/>
    <w:rsid w:val="006D5246"/>
    <w:rsid w:val="006E1739"/>
    <w:rsid w:val="006E66A9"/>
    <w:rsid w:val="006F04FA"/>
    <w:rsid w:val="006F4E17"/>
    <w:rsid w:val="006F5EB6"/>
    <w:rsid w:val="006F739A"/>
    <w:rsid w:val="00700471"/>
    <w:rsid w:val="007027FF"/>
    <w:rsid w:val="007028B9"/>
    <w:rsid w:val="007055A9"/>
    <w:rsid w:val="00723D99"/>
    <w:rsid w:val="00727AEE"/>
    <w:rsid w:val="00733443"/>
    <w:rsid w:val="00734220"/>
    <w:rsid w:val="00736CA1"/>
    <w:rsid w:val="00737100"/>
    <w:rsid w:val="007377B3"/>
    <w:rsid w:val="00742B95"/>
    <w:rsid w:val="0076248A"/>
    <w:rsid w:val="00764C3A"/>
    <w:rsid w:val="007662F0"/>
    <w:rsid w:val="00767381"/>
    <w:rsid w:val="00770429"/>
    <w:rsid w:val="00797367"/>
    <w:rsid w:val="00797EC5"/>
    <w:rsid w:val="007A0C1C"/>
    <w:rsid w:val="007A73BF"/>
    <w:rsid w:val="007B2FDD"/>
    <w:rsid w:val="007C1803"/>
    <w:rsid w:val="007C455C"/>
    <w:rsid w:val="007C71F1"/>
    <w:rsid w:val="007D68FC"/>
    <w:rsid w:val="007F11F4"/>
    <w:rsid w:val="007F5724"/>
    <w:rsid w:val="007F57FF"/>
    <w:rsid w:val="007F771E"/>
    <w:rsid w:val="00802189"/>
    <w:rsid w:val="00802765"/>
    <w:rsid w:val="00810D29"/>
    <w:rsid w:val="008114AA"/>
    <w:rsid w:val="0081399B"/>
    <w:rsid w:val="0082771E"/>
    <w:rsid w:val="00833FD3"/>
    <w:rsid w:val="008363B2"/>
    <w:rsid w:val="00852CBE"/>
    <w:rsid w:val="00852D7D"/>
    <w:rsid w:val="008553C3"/>
    <w:rsid w:val="00857D33"/>
    <w:rsid w:val="008611CE"/>
    <w:rsid w:val="00863225"/>
    <w:rsid w:val="00872A09"/>
    <w:rsid w:val="0087761A"/>
    <w:rsid w:val="008776FD"/>
    <w:rsid w:val="00883DAD"/>
    <w:rsid w:val="00884704"/>
    <w:rsid w:val="0088570D"/>
    <w:rsid w:val="00886D10"/>
    <w:rsid w:val="00897EBD"/>
    <w:rsid w:val="008A4234"/>
    <w:rsid w:val="008A79DC"/>
    <w:rsid w:val="008A7E0F"/>
    <w:rsid w:val="008B13B2"/>
    <w:rsid w:val="008B2369"/>
    <w:rsid w:val="008B3F9B"/>
    <w:rsid w:val="008B4A14"/>
    <w:rsid w:val="008B4F61"/>
    <w:rsid w:val="008C10B9"/>
    <w:rsid w:val="008D1926"/>
    <w:rsid w:val="008D2760"/>
    <w:rsid w:val="008D4091"/>
    <w:rsid w:val="008D4A0E"/>
    <w:rsid w:val="008D4D14"/>
    <w:rsid w:val="008E1C18"/>
    <w:rsid w:val="008E55D1"/>
    <w:rsid w:val="00901D06"/>
    <w:rsid w:val="009049F1"/>
    <w:rsid w:val="00911580"/>
    <w:rsid w:val="00935EAB"/>
    <w:rsid w:val="009360D4"/>
    <w:rsid w:val="009379D2"/>
    <w:rsid w:val="00937FD8"/>
    <w:rsid w:val="00944289"/>
    <w:rsid w:val="00944C69"/>
    <w:rsid w:val="00947D83"/>
    <w:rsid w:val="0095261B"/>
    <w:rsid w:val="00952B8C"/>
    <w:rsid w:val="0096399D"/>
    <w:rsid w:val="00964B68"/>
    <w:rsid w:val="00967F42"/>
    <w:rsid w:val="0097526D"/>
    <w:rsid w:val="00984A6A"/>
    <w:rsid w:val="00991DAE"/>
    <w:rsid w:val="009A4D73"/>
    <w:rsid w:val="009B2C0F"/>
    <w:rsid w:val="009B3196"/>
    <w:rsid w:val="009B325E"/>
    <w:rsid w:val="009B7808"/>
    <w:rsid w:val="009C0003"/>
    <w:rsid w:val="009C68BC"/>
    <w:rsid w:val="009E14FF"/>
    <w:rsid w:val="009F20B0"/>
    <w:rsid w:val="009F50CA"/>
    <w:rsid w:val="00A00686"/>
    <w:rsid w:val="00A00E21"/>
    <w:rsid w:val="00A02047"/>
    <w:rsid w:val="00A02707"/>
    <w:rsid w:val="00A03335"/>
    <w:rsid w:val="00A05D39"/>
    <w:rsid w:val="00A14B46"/>
    <w:rsid w:val="00A16AB1"/>
    <w:rsid w:val="00A2171A"/>
    <w:rsid w:val="00A23308"/>
    <w:rsid w:val="00A25A88"/>
    <w:rsid w:val="00A26DBE"/>
    <w:rsid w:val="00A27426"/>
    <w:rsid w:val="00A31DA6"/>
    <w:rsid w:val="00A37FAB"/>
    <w:rsid w:val="00A43442"/>
    <w:rsid w:val="00A47EC0"/>
    <w:rsid w:val="00A53726"/>
    <w:rsid w:val="00A61756"/>
    <w:rsid w:val="00A67BA9"/>
    <w:rsid w:val="00A7281E"/>
    <w:rsid w:val="00A729FF"/>
    <w:rsid w:val="00A74F5E"/>
    <w:rsid w:val="00A75553"/>
    <w:rsid w:val="00A764F4"/>
    <w:rsid w:val="00A76DDB"/>
    <w:rsid w:val="00A7797F"/>
    <w:rsid w:val="00A84897"/>
    <w:rsid w:val="00A8595C"/>
    <w:rsid w:val="00A918C8"/>
    <w:rsid w:val="00A92DE9"/>
    <w:rsid w:val="00A96579"/>
    <w:rsid w:val="00A96B78"/>
    <w:rsid w:val="00A97FA1"/>
    <w:rsid w:val="00AA0253"/>
    <w:rsid w:val="00AA21CA"/>
    <w:rsid w:val="00AA68AA"/>
    <w:rsid w:val="00AA7B31"/>
    <w:rsid w:val="00AB012E"/>
    <w:rsid w:val="00AB01C4"/>
    <w:rsid w:val="00AB578F"/>
    <w:rsid w:val="00AD399B"/>
    <w:rsid w:val="00AD44A1"/>
    <w:rsid w:val="00AD70EF"/>
    <w:rsid w:val="00AE4016"/>
    <w:rsid w:val="00AE4614"/>
    <w:rsid w:val="00AE5E8C"/>
    <w:rsid w:val="00AE6CD8"/>
    <w:rsid w:val="00AF2DD9"/>
    <w:rsid w:val="00AF4817"/>
    <w:rsid w:val="00AF68F6"/>
    <w:rsid w:val="00B07129"/>
    <w:rsid w:val="00B11749"/>
    <w:rsid w:val="00B119E7"/>
    <w:rsid w:val="00B168A9"/>
    <w:rsid w:val="00B16DE3"/>
    <w:rsid w:val="00B241EA"/>
    <w:rsid w:val="00B25C87"/>
    <w:rsid w:val="00B2767E"/>
    <w:rsid w:val="00B30D2E"/>
    <w:rsid w:val="00B37FB1"/>
    <w:rsid w:val="00B41901"/>
    <w:rsid w:val="00B60DC3"/>
    <w:rsid w:val="00B6175E"/>
    <w:rsid w:val="00B6233B"/>
    <w:rsid w:val="00B6301F"/>
    <w:rsid w:val="00B63BEB"/>
    <w:rsid w:val="00B717A9"/>
    <w:rsid w:val="00B80911"/>
    <w:rsid w:val="00B91856"/>
    <w:rsid w:val="00BA39DB"/>
    <w:rsid w:val="00BA59EF"/>
    <w:rsid w:val="00BA611F"/>
    <w:rsid w:val="00BB0ED3"/>
    <w:rsid w:val="00BB10A7"/>
    <w:rsid w:val="00BB2C2C"/>
    <w:rsid w:val="00BC3968"/>
    <w:rsid w:val="00BC5579"/>
    <w:rsid w:val="00BC55CB"/>
    <w:rsid w:val="00BC7957"/>
    <w:rsid w:val="00BD000B"/>
    <w:rsid w:val="00BD39D9"/>
    <w:rsid w:val="00BD3B52"/>
    <w:rsid w:val="00BD649D"/>
    <w:rsid w:val="00BD6801"/>
    <w:rsid w:val="00BE0CA3"/>
    <w:rsid w:val="00BE23B9"/>
    <w:rsid w:val="00BE240F"/>
    <w:rsid w:val="00BF5E73"/>
    <w:rsid w:val="00C00AE4"/>
    <w:rsid w:val="00C12588"/>
    <w:rsid w:val="00C12CFA"/>
    <w:rsid w:val="00C148CB"/>
    <w:rsid w:val="00C24652"/>
    <w:rsid w:val="00C27249"/>
    <w:rsid w:val="00C32987"/>
    <w:rsid w:val="00C51E61"/>
    <w:rsid w:val="00C52485"/>
    <w:rsid w:val="00C544C2"/>
    <w:rsid w:val="00C573A0"/>
    <w:rsid w:val="00C63976"/>
    <w:rsid w:val="00C70E8B"/>
    <w:rsid w:val="00C80C9B"/>
    <w:rsid w:val="00C860A0"/>
    <w:rsid w:val="00C86428"/>
    <w:rsid w:val="00C8663F"/>
    <w:rsid w:val="00C86F78"/>
    <w:rsid w:val="00C92E61"/>
    <w:rsid w:val="00C95DC3"/>
    <w:rsid w:val="00CB2DBE"/>
    <w:rsid w:val="00CB3F9A"/>
    <w:rsid w:val="00CB43F9"/>
    <w:rsid w:val="00CC093E"/>
    <w:rsid w:val="00CC1DEB"/>
    <w:rsid w:val="00CC5475"/>
    <w:rsid w:val="00CC5E2A"/>
    <w:rsid w:val="00CC6C93"/>
    <w:rsid w:val="00CC7D64"/>
    <w:rsid w:val="00CD4F75"/>
    <w:rsid w:val="00CD7999"/>
    <w:rsid w:val="00CE208B"/>
    <w:rsid w:val="00CE70C7"/>
    <w:rsid w:val="00CF29CB"/>
    <w:rsid w:val="00D0172D"/>
    <w:rsid w:val="00D04DEF"/>
    <w:rsid w:val="00D22695"/>
    <w:rsid w:val="00D25400"/>
    <w:rsid w:val="00D2699C"/>
    <w:rsid w:val="00D337EC"/>
    <w:rsid w:val="00D3415D"/>
    <w:rsid w:val="00D45435"/>
    <w:rsid w:val="00D5590A"/>
    <w:rsid w:val="00D60DB9"/>
    <w:rsid w:val="00D66DC3"/>
    <w:rsid w:val="00D67C76"/>
    <w:rsid w:val="00D7411B"/>
    <w:rsid w:val="00D80DAC"/>
    <w:rsid w:val="00D83F05"/>
    <w:rsid w:val="00D84A5F"/>
    <w:rsid w:val="00DD5035"/>
    <w:rsid w:val="00DE1510"/>
    <w:rsid w:val="00DF49C9"/>
    <w:rsid w:val="00DF760A"/>
    <w:rsid w:val="00E00075"/>
    <w:rsid w:val="00E0275B"/>
    <w:rsid w:val="00E0440E"/>
    <w:rsid w:val="00E04852"/>
    <w:rsid w:val="00E0616C"/>
    <w:rsid w:val="00E10AC1"/>
    <w:rsid w:val="00E118A7"/>
    <w:rsid w:val="00E219B8"/>
    <w:rsid w:val="00E252EE"/>
    <w:rsid w:val="00E25E03"/>
    <w:rsid w:val="00E366B0"/>
    <w:rsid w:val="00E41970"/>
    <w:rsid w:val="00E514F5"/>
    <w:rsid w:val="00E51B85"/>
    <w:rsid w:val="00E52636"/>
    <w:rsid w:val="00E55D6A"/>
    <w:rsid w:val="00E56F4F"/>
    <w:rsid w:val="00E60DDE"/>
    <w:rsid w:val="00E814D3"/>
    <w:rsid w:val="00E83557"/>
    <w:rsid w:val="00E92298"/>
    <w:rsid w:val="00E92390"/>
    <w:rsid w:val="00E92BFE"/>
    <w:rsid w:val="00E93F54"/>
    <w:rsid w:val="00E941FF"/>
    <w:rsid w:val="00EA3A66"/>
    <w:rsid w:val="00EA7F20"/>
    <w:rsid w:val="00EB4654"/>
    <w:rsid w:val="00EB7450"/>
    <w:rsid w:val="00EC0921"/>
    <w:rsid w:val="00EC27C6"/>
    <w:rsid w:val="00EC7CA2"/>
    <w:rsid w:val="00ED3134"/>
    <w:rsid w:val="00EE4F38"/>
    <w:rsid w:val="00EF6B79"/>
    <w:rsid w:val="00F00D56"/>
    <w:rsid w:val="00F05084"/>
    <w:rsid w:val="00F078AF"/>
    <w:rsid w:val="00F14F8D"/>
    <w:rsid w:val="00F166C7"/>
    <w:rsid w:val="00F26C6B"/>
    <w:rsid w:val="00F35003"/>
    <w:rsid w:val="00F41657"/>
    <w:rsid w:val="00F45C3C"/>
    <w:rsid w:val="00F53D36"/>
    <w:rsid w:val="00F53EA4"/>
    <w:rsid w:val="00F53F63"/>
    <w:rsid w:val="00F63B77"/>
    <w:rsid w:val="00F642C4"/>
    <w:rsid w:val="00F6793E"/>
    <w:rsid w:val="00F70CF4"/>
    <w:rsid w:val="00F84CA5"/>
    <w:rsid w:val="00F85644"/>
    <w:rsid w:val="00F863CD"/>
    <w:rsid w:val="00F8643C"/>
    <w:rsid w:val="00F91030"/>
    <w:rsid w:val="00F91D1A"/>
    <w:rsid w:val="00F920F5"/>
    <w:rsid w:val="00F93C6E"/>
    <w:rsid w:val="00FB5036"/>
    <w:rsid w:val="00FB689A"/>
    <w:rsid w:val="00FC1E17"/>
    <w:rsid w:val="00FC22F1"/>
    <w:rsid w:val="00FD4963"/>
    <w:rsid w:val="00FD556A"/>
    <w:rsid w:val="00FD62CD"/>
    <w:rsid w:val="00FE3602"/>
    <w:rsid w:val="00FE73C4"/>
    <w:rsid w:val="016966E0"/>
    <w:rsid w:val="020D13EC"/>
    <w:rsid w:val="067E6B8A"/>
    <w:rsid w:val="06B24EEA"/>
    <w:rsid w:val="09910D5D"/>
    <w:rsid w:val="0A31529D"/>
    <w:rsid w:val="0B244EE6"/>
    <w:rsid w:val="0B5F5F36"/>
    <w:rsid w:val="0BDB6732"/>
    <w:rsid w:val="0D33112C"/>
    <w:rsid w:val="0E36119B"/>
    <w:rsid w:val="1048349C"/>
    <w:rsid w:val="130D494D"/>
    <w:rsid w:val="156E44B7"/>
    <w:rsid w:val="181528FE"/>
    <w:rsid w:val="1AB83DD9"/>
    <w:rsid w:val="1ABE13D7"/>
    <w:rsid w:val="1BDF56C5"/>
    <w:rsid w:val="1D8B00D7"/>
    <w:rsid w:val="1E3020E7"/>
    <w:rsid w:val="20367F48"/>
    <w:rsid w:val="2326666C"/>
    <w:rsid w:val="242E5B25"/>
    <w:rsid w:val="26B13D54"/>
    <w:rsid w:val="2D9F6795"/>
    <w:rsid w:val="30E7291A"/>
    <w:rsid w:val="316B2102"/>
    <w:rsid w:val="32DF00D4"/>
    <w:rsid w:val="3326209C"/>
    <w:rsid w:val="359A09E1"/>
    <w:rsid w:val="37AA43EB"/>
    <w:rsid w:val="37C83FC5"/>
    <w:rsid w:val="38A058F5"/>
    <w:rsid w:val="3A095036"/>
    <w:rsid w:val="3A746A74"/>
    <w:rsid w:val="3AD4686F"/>
    <w:rsid w:val="3B1B0074"/>
    <w:rsid w:val="3E176079"/>
    <w:rsid w:val="3E266732"/>
    <w:rsid w:val="433C58A7"/>
    <w:rsid w:val="4340423A"/>
    <w:rsid w:val="438B0B3E"/>
    <w:rsid w:val="446E7F26"/>
    <w:rsid w:val="46A114F1"/>
    <w:rsid w:val="478306EB"/>
    <w:rsid w:val="4948030C"/>
    <w:rsid w:val="4AF75BBC"/>
    <w:rsid w:val="4D54552E"/>
    <w:rsid w:val="4DB35CA5"/>
    <w:rsid w:val="4FD6084E"/>
    <w:rsid w:val="50245447"/>
    <w:rsid w:val="50873E06"/>
    <w:rsid w:val="526F0044"/>
    <w:rsid w:val="531D6EF7"/>
    <w:rsid w:val="55E73B4F"/>
    <w:rsid w:val="56383A47"/>
    <w:rsid w:val="5A835ACF"/>
    <w:rsid w:val="5CC32C1A"/>
    <w:rsid w:val="60782898"/>
    <w:rsid w:val="65816374"/>
    <w:rsid w:val="65F86AF9"/>
    <w:rsid w:val="661A3ECA"/>
    <w:rsid w:val="6A4E2AAB"/>
    <w:rsid w:val="6B0426D3"/>
    <w:rsid w:val="6C164638"/>
    <w:rsid w:val="6C841F7F"/>
    <w:rsid w:val="6D963BB7"/>
    <w:rsid w:val="6EB97D0C"/>
    <w:rsid w:val="6ED8313C"/>
    <w:rsid w:val="6FC65D04"/>
    <w:rsid w:val="704E54EB"/>
    <w:rsid w:val="73380680"/>
    <w:rsid w:val="73734210"/>
    <w:rsid w:val="74327CB2"/>
    <w:rsid w:val="7AB6189B"/>
    <w:rsid w:val="7B713E2D"/>
    <w:rsid w:val="7B8D6197"/>
    <w:rsid w:val="7BC751B3"/>
    <w:rsid w:val="7BE63426"/>
    <w:rsid w:val="7D090A3D"/>
    <w:rsid w:val="7EB73AB3"/>
    <w:rsid w:val="7F3B2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4F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564F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FC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9E1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7E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qFormat/>
    <w:rsid w:val="00564FC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564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rsid w:val="00564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564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qFormat/>
    <w:rsid w:val="00564FC9"/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564FC9"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564FC9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64FC9"/>
    <w:pPr>
      <w:ind w:firstLineChars="200" w:firstLine="420"/>
    </w:pPr>
  </w:style>
  <w:style w:type="character" w:customStyle="1" w:styleId="2Char">
    <w:name w:val="标题 2 Char"/>
    <w:link w:val="2"/>
    <w:qFormat/>
    <w:rsid w:val="00564FC9"/>
    <w:rPr>
      <w:rFonts w:ascii="Arial" w:eastAsia="黑体" w:hAnsi="Arial"/>
      <w:b/>
      <w:sz w:val="32"/>
    </w:rPr>
  </w:style>
  <w:style w:type="paragraph" w:customStyle="1" w:styleId="20">
    <w:name w:val="列出段落2"/>
    <w:basedOn w:val="a"/>
    <w:uiPriority w:val="99"/>
    <w:qFormat/>
    <w:rsid w:val="00564FC9"/>
    <w:pPr>
      <w:ind w:firstLineChars="200" w:firstLine="420"/>
    </w:pPr>
  </w:style>
  <w:style w:type="paragraph" w:styleId="a7">
    <w:name w:val="List Paragraph"/>
    <w:basedOn w:val="a"/>
    <w:uiPriority w:val="34"/>
    <w:qFormat/>
    <w:rsid w:val="00723D99"/>
    <w:pPr>
      <w:ind w:firstLineChars="200" w:firstLine="420"/>
    </w:pPr>
  </w:style>
  <w:style w:type="character" w:customStyle="1" w:styleId="3Char">
    <w:name w:val="标题 3 Char"/>
    <w:basedOn w:val="a0"/>
    <w:link w:val="3"/>
    <w:rsid w:val="009E14FF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a8">
    <w:name w:val="无间隔字符"/>
    <w:link w:val="11"/>
    <w:rsid w:val="009E14FF"/>
    <w:rPr>
      <w:rFonts w:ascii="Calibri" w:hAnsi="Calibri"/>
      <w:sz w:val="22"/>
      <w:szCs w:val="22"/>
    </w:rPr>
  </w:style>
  <w:style w:type="character" w:styleId="a9">
    <w:name w:val="Hyperlink"/>
    <w:rsid w:val="009E14FF"/>
    <w:rPr>
      <w:color w:val="0000FF"/>
      <w:u w:val="single"/>
    </w:rPr>
  </w:style>
  <w:style w:type="character" w:styleId="aa">
    <w:name w:val="page number"/>
    <w:basedOn w:val="a0"/>
    <w:rsid w:val="009E14FF"/>
  </w:style>
  <w:style w:type="character" w:styleId="ab">
    <w:name w:val="Strong"/>
    <w:qFormat/>
    <w:rsid w:val="009E14FF"/>
    <w:rPr>
      <w:b/>
      <w:bCs/>
    </w:rPr>
  </w:style>
  <w:style w:type="paragraph" w:customStyle="1" w:styleId="11">
    <w:name w:val="无间隔1"/>
    <w:link w:val="a8"/>
    <w:qFormat/>
    <w:rsid w:val="009E14FF"/>
    <w:rPr>
      <w:rFonts w:ascii="Calibri" w:hAnsi="Calibri"/>
      <w:sz w:val="22"/>
      <w:szCs w:val="22"/>
    </w:rPr>
  </w:style>
  <w:style w:type="paragraph" w:styleId="21">
    <w:name w:val="toc 2"/>
    <w:next w:val="a"/>
    <w:rsid w:val="009E14FF"/>
    <w:pPr>
      <w:ind w:left="210"/>
    </w:pPr>
    <w:rPr>
      <w:rFonts w:ascii="Times New Roman" w:eastAsia="宋体" w:hAnsi="Times New Roman" w:cs="Times New Roman"/>
      <w:smallCaps/>
    </w:rPr>
  </w:style>
  <w:style w:type="paragraph" w:styleId="40">
    <w:name w:val="toc 4"/>
    <w:next w:val="a"/>
    <w:rsid w:val="009E14FF"/>
    <w:pPr>
      <w:ind w:left="630"/>
    </w:pPr>
    <w:rPr>
      <w:rFonts w:ascii="Times New Roman" w:eastAsia="宋体" w:hAnsi="Times New Roman" w:cs="Times New Roman"/>
      <w:sz w:val="18"/>
      <w:szCs w:val="18"/>
    </w:rPr>
  </w:style>
  <w:style w:type="paragraph" w:styleId="9">
    <w:name w:val="toc 9"/>
    <w:next w:val="a"/>
    <w:rsid w:val="009E14FF"/>
    <w:pPr>
      <w:ind w:left="1680"/>
    </w:pPr>
    <w:rPr>
      <w:rFonts w:ascii="Times New Roman" w:eastAsia="宋体" w:hAnsi="Times New Roman" w:cs="Times New Roman"/>
      <w:sz w:val="18"/>
      <w:szCs w:val="18"/>
    </w:rPr>
  </w:style>
  <w:style w:type="paragraph" w:styleId="5">
    <w:name w:val="toc 5"/>
    <w:next w:val="a"/>
    <w:rsid w:val="009E14FF"/>
    <w:pPr>
      <w:ind w:left="840"/>
    </w:pPr>
    <w:rPr>
      <w:rFonts w:ascii="Times New Roman" w:eastAsia="宋体" w:hAnsi="Times New Roman" w:cs="Times New Roman"/>
      <w:sz w:val="18"/>
      <w:szCs w:val="18"/>
    </w:rPr>
  </w:style>
  <w:style w:type="paragraph" w:styleId="6">
    <w:name w:val="toc 6"/>
    <w:next w:val="a"/>
    <w:rsid w:val="009E14FF"/>
    <w:pPr>
      <w:ind w:left="1050"/>
    </w:pPr>
    <w:rPr>
      <w:rFonts w:ascii="Times New Roman" w:eastAsia="宋体" w:hAnsi="Times New Roman" w:cs="Times New Roman"/>
      <w:sz w:val="18"/>
      <w:szCs w:val="18"/>
    </w:rPr>
  </w:style>
  <w:style w:type="paragraph" w:styleId="12">
    <w:name w:val="toc 1"/>
    <w:next w:val="a"/>
    <w:rsid w:val="009E14FF"/>
    <w:pPr>
      <w:spacing w:beforeLines="38" w:afterLines="38"/>
    </w:pPr>
    <w:rPr>
      <w:rFonts w:ascii="Times New Roman" w:eastAsia="宋体" w:hAnsi="Times New Roman" w:cs="Times New Roman"/>
      <w:b/>
      <w:bCs/>
    </w:rPr>
  </w:style>
  <w:style w:type="paragraph" w:styleId="30">
    <w:name w:val="toc 3"/>
    <w:next w:val="a"/>
    <w:rsid w:val="009E14FF"/>
    <w:pPr>
      <w:ind w:left="420"/>
    </w:pPr>
    <w:rPr>
      <w:rFonts w:ascii="Times New Roman" w:eastAsia="宋体" w:hAnsi="Times New Roman" w:cs="Times New Roman"/>
      <w:i/>
      <w:iCs/>
    </w:rPr>
  </w:style>
  <w:style w:type="paragraph" w:styleId="8">
    <w:name w:val="toc 8"/>
    <w:next w:val="a"/>
    <w:rsid w:val="009E14FF"/>
    <w:pPr>
      <w:ind w:left="1470"/>
    </w:pPr>
    <w:rPr>
      <w:rFonts w:ascii="Times New Roman" w:eastAsia="宋体" w:hAnsi="Times New Roman" w:cs="Times New Roman"/>
      <w:sz w:val="18"/>
      <w:szCs w:val="18"/>
    </w:rPr>
  </w:style>
  <w:style w:type="paragraph" w:styleId="7">
    <w:name w:val="toc 7"/>
    <w:next w:val="a"/>
    <w:rsid w:val="009E14FF"/>
    <w:pPr>
      <w:ind w:left="1260"/>
    </w:pPr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普通(网站)1"/>
    <w:basedOn w:val="a"/>
    <w:rsid w:val="009E1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Normal (Web)"/>
    <w:basedOn w:val="a"/>
    <w:uiPriority w:val="99"/>
    <w:unhideWhenUsed/>
    <w:rsid w:val="009E1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Date"/>
    <w:basedOn w:val="a"/>
    <w:next w:val="a"/>
    <w:link w:val="Char2"/>
    <w:rsid w:val="009E14FF"/>
    <w:pPr>
      <w:ind w:leftChars="2500" w:left="100"/>
    </w:pPr>
  </w:style>
  <w:style w:type="character" w:customStyle="1" w:styleId="Char2">
    <w:name w:val="日期 Char"/>
    <w:basedOn w:val="a0"/>
    <w:link w:val="ad"/>
    <w:rsid w:val="009E14FF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7EC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433;&#21338;&#24605;&#36719;&#23454;&#35757;\&#21150;&#20844;&#25991;&#20214;\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4F4BF3-D358-4855-9D23-E581D5A6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word模板.dotx</Template>
  <TotalTime>264</TotalTime>
  <Pages>2</Pages>
  <Words>70</Words>
  <Characters>405</Characters>
  <Application>Microsoft Office Word</Application>
  <DocSecurity>0</DocSecurity>
  <Lines>3</Lines>
  <Paragraphs>1</Paragraphs>
  <ScaleCrop>false</ScaleCrop>
  <Company>Users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LBDZ</dc:creator>
  <cp:lastModifiedBy>兽兽可乐糖</cp:lastModifiedBy>
  <cp:revision>138</cp:revision>
  <dcterms:created xsi:type="dcterms:W3CDTF">2017-10-04T13:52:00Z</dcterms:created>
  <dcterms:modified xsi:type="dcterms:W3CDTF">2019-10-22T01:06:00Z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